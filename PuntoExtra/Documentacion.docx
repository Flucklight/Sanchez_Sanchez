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463D8" w14:textId="77777777" w:rsidR="000E4860" w:rsidRDefault="00CB7F02" w:rsidP="00CB7F02">
      <w:pPr>
        <w:pStyle w:val="Ttulo1"/>
      </w:pPr>
      <w:bookmarkStart w:id="0" w:name="_GoBack"/>
      <w:bookmarkEnd w:id="0"/>
      <w:r>
        <w:t>Sistema Base de Información – CRUD</w:t>
      </w:r>
    </w:p>
    <w:p w14:paraId="76A74F39" w14:textId="77777777" w:rsidR="00CB7F02" w:rsidRDefault="00CB7F02" w:rsidP="00CB7F02"/>
    <w:p w14:paraId="0B97445B" w14:textId="77777777" w:rsidR="00CB7F02" w:rsidRDefault="00CB7F02" w:rsidP="00CB7F02">
      <w:r>
        <w:t>Al inicio del proyecto descargue la herramienta para manejo del servidor “XAMPP” únicamente instalando el servidor apache ya que previamente había instalado el servidor para la base de datos con la herramienta de “MySQL”. Una ves instalada la herramienta procedí a iniciar el servidor apache y corroborar que estuviera operando correctamente.</w:t>
      </w:r>
    </w:p>
    <w:p w14:paraId="45261A45" w14:textId="77777777" w:rsidR="00CB7F02" w:rsidRPr="00CB7F02" w:rsidRDefault="00CB7F02" w:rsidP="00CB7F02">
      <w:r>
        <w:t xml:space="preserve">Previamente había descargado el proyecto, con lo cual procedí a inicializarlo montándolo en el servido. Una vez montado, procedí a montar la base de datos usando como base el archivo “SQL” provisto y modificándolo para poder crear la base de datos y exportar la información con los campos nuevos a añadir., después de montar la base de datos procedí a modificar el archivo de conexión a la base de datos del sistema </w:t>
      </w:r>
      <w:r w:rsidR="00E705E8">
        <w:t>añadiendo la contraseña de acceso para root para el servidor de base de datos, por ultimo modifique el formulario y el dashboard para el registro añadiendo los dos campos extra para la nueva base de datos.</w:t>
      </w:r>
    </w:p>
    <w:sectPr w:rsidR="00CB7F02" w:rsidRPr="00CB7F02" w:rsidSect="00762CE6">
      <w:headerReference w:type="default" r:id="rId9"/>
      <w:head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C000F" w14:textId="77777777" w:rsidR="00585F40" w:rsidRDefault="00585F40" w:rsidP="00C141C7">
      <w:pPr>
        <w:spacing w:after="0" w:line="240" w:lineRule="auto"/>
      </w:pPr>
      <w:r>
        <w:separator/>
      </w:r>
    </w:p>
  </w:endnote>
  <w:endnote w:type="continuationSeparator" w:id="0">
    <w:p w14:paraId="40B07E47" w14:textId="77777777" w:rsidR="00585F40" w:rsidRDefault="00585F40" w:rsidP="00C14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3D47B" w14:textId="77777777" w:rsidR="00585F40" w:rsidRDefault="00585F40" w:rsidP="00C141C7">
      <w:pPr>
        <w:spacing w:after="0" w:line="240" w:lineRule="auto"/>
      </w:pPr>
      <w:r>
        <w:separator/>
      </w:r>
    </w:p>
  </w:footnote>
  <w:footnote w:type="continuationSeparator" w:id="0">
    <w:p w14:paraId="4030B309" w14:textId="77777777" w:rsidR="00585F40" w:rsidRDefault="00585F40" w:rsidP="00C14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17F1A" w14:textId="77777777" w:rsidR="00C141C7" w:rsidRPr="00762CE6" w:rsidRDefault="004715F4" w:rsidP="00762CE6">
    <w:pPr>
      <w:pStyle w:val="Encabezado"/>
    </w:pPr>
    <w:r w:rsidRPr="00762CE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3E785" w14:textId="77777777" w:rsidR="00762CE6" w:rsidRPr="00C141C7" w:rsidRDefault="00762CE6" w:rsidP="00762CE6">
    <w:pPr>
      <w:pStyle w:val="Encabezado"/>
      <w:rPr>
        <w:rFonts w:cs="Arial"/>
        <w:lang w:val="es-ES"/>
      </w:rPr>
    </w:pPr>
    <w:r w:rsidRPr="00C141C7">
      <w:rPr>
        <w:rFonts w:cs="Arial"/>
        <w:lang w:val="es-ES"/>
      </w:rPr>
      <w:t>Tarea:</w:t>
    </w:r>
    <w:r>
      <w:rPr>
        <w:rFonts w:cs="Arial"/>
        <w:lang w:val="es-ES"/>
      </w:rPr>
      <w:t xml:space="preserve"> </w:t>
    </w:r>
    <w:r w:rsidR="00CB7F02">
      <w:rPr>
        <w:rFonts w:cs="Arial"/>
        <w:lang w:val="es-ES"/>
      </w:rPr>
      <w:t>Punto Extra</w:t>
    </w:r>
    <w:r w:rsidRPr="00C141C7">
      <w:rPr>
        <w:rFonts w:cs="Arial"/>
        <w:lang w:val="es-ES"/>
      </w:rPr>
      <w:tab/>
    </w:r>
    <w:r>
      <w:rPr>
        <w:rFonts w:cs="Arial"/>
        <w:lang w:val="es-ES"/>
      </w:rPr>
      <w:tab/>
    </w:r>
    <w:r w:rsidRPr="00C141C7">
      <w:rPr>
        <w:rFonts w:cs="Arial"/>
        <w:lang w:val="es-ES"/>
      </w:rPr>
      <w:t>Asignatura</w:t>
    </w:r>
    <w:r>
      <w:rPr>
        <w:rFonts w:cs="Arial"/>
        <w:lang w:val="es-ES"/>
      </w:rPr>
      <w:t xml:space="preserve">: Sistemas de Información </w:t>
    </w:r>
  </w:p>
  <w:p w14:paraId="55058BD1" w14:textId="77777777" w:rsidR="00762CE6" w:rsidRPr="00762CE6" w:rsidRDefault="00762CE6">
    <w:pPr>
      <w:pStyle w:val="Encabezado"/>
      <w:rPr>
        <w:rFonts w:cs="Arial"/>
        <w:lang w:val="es-ES"/>
      </w:rPr>
    </w:pPr>
    <w:r w:rsidRPr="00C141C7">
      <w:rPr>
        <w:rFonts w:cs="Arial"/>
        <w:lang w:val="es-ES"/>
      </w:rPr>
      <w:t>Nombre:</w:t>
    </w:r>
    <w:r>
      <w:rPr>
        <w:rFonts w:cs="Arial"/>
        <w:lang w:val="es-ES"/>
      </w:rPr>
      <w:t xml:space="preserve"> Sanchez Sanchez Victor Manuel      </w:t>
    </w:r>
    <w:r w:rsidR="00CB7F02">
      <w:rPr>
        <w:rFonts w:cs="Arial"/>
        <w:lang w:val="es-ES"/>
      </w:rPr>
      <w:tab/>
    </w:r>
    <w:r w:rsidR="00CB7F02">
      <w:rPr>
        <w:rFonts w:cs="Arial"/>
        <w:lang w:val="es-ES"/>
      </w:rPr>
      <w:tab/>
    </w:r>
    <w:r>
      <w:rPr>
        <w:rFonts w:cs="Arial"/>
        <w:lang w:val="es-ES"/>
      </w:rPr>
      <w:t xml:space="preserve"> </w:t>
    </w:r>
    <w:r w:rsidRPr="00C141C7">
      <w:rPr>
        <w:rFonts w:cs="Arial"/>
        <w:lang w:val="es-ES"/>
      </w:rPr>
      <w:t>Número de Cuenta:</w:t>
    </w:r>
    <w:r>
      <w:rPr>
        <w:rFonts w:cs="Arial"/>
        <w:lang w:val="es-ES"/>
      </w:rPr>
      <w:t xml:space="preserve"> 312208727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40"/>
    <w:rsid w:val="000E4860"/>
    <w:rsid w:val="004715F4"/>
    <w:rsid w:val="00585F40"/>
    <w:rsid w:val="006C73E6"/>
    <w:rsid w:val="00762CE6"/>
    <w:rsid w:val="009B1179"/>
    <w:rsid w:val="00C141C7"/>
    <w:rsid w:val="00CB7F02"/>
    <w:rsid w:val="00D73D63"/>
    <w:rsid w:val="00E705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6FDA1"/>
  <w15:chartTrackingRefBased/>
  <w15:docId w15:val="{50FFF768-53B1-4C3C-A4CB-4FAB883A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F02"/>
    <w:pPr>
      <w:jc w:val="both"/>
    </w:pPr>
  </w:style>
  <w:style w:type="paragraph" w:styleId="Ttulo1">
    <w:name w:val="heading 1"/>
    <w:basedOn w:val="Normal"/>
    <w:next w:val="Normal"/>
    <w:link w:val="Ttulo1Car"/>
    <w:uiPriority w:val="9"/>
    <w:qFormat/>
    <w:rsid w:val="00CB7F02"/>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41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41C7"/>
  </w:style>
  <w:style w:type="paragraph" w:styleId="Piedepgina">
    <w:name w:val="footer"/>
    <w:basedOn w:val="Normal"/>
    <w:link w:val="PiedepginaCar"/>
    <w:uiPriority w:val="99"/>
    <w:unhideWhenUsed/>
    <w:rsid w:val="00C141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41C7"/>
  </w:style>
  <w:style w:type="character" w:customStyle="1" w:styleId="Ttulo1Car">
    <w:name w:val="Título 1 Car"/>
    <w:basedOn w:val="Fuentedeprrafopredeter"/>
    <w:link w:val="Ttulo1"/>
    <w:uiPriority w:val="9"/>
    <w:rsid w:val="00CB7F0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coo\OneDrive%20-%20UNIVERSIDAD%20NACIONAL%20AUT&#211;NOMA%20DE%20M&#201;XICO\Escuela\Octavo%20semestre\Sistemas%20de%20Informacion\Plantilla%20Sistemas%20de%20Inform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013D66B58E904BBD3102CA33388BE7" ma:contentTypeVersion="9" ma:contentTypeDescription="Create a new document." ma:contentTypeScope="" ma:versionID="a6ffe6bd115de9a8dbe30c151c1234f8">
  <xsd:schema xmlns:xsd="http://www.w3.org/2001/XMLSchema" xmlns:xs="http://www.w3.org/2001/XMLSchema" xmlns:p="http://schemas.microsoft.com/office/2006/metadata/properties" xmlns:ns3="57ed136e-7241-4e4a-b0af-ca2c1007e1c3" targetNamespace="http://schemas.microsoft.com/office/2006/metadata/properties" ma:root="true" ma:fieldsID="b51bccf242882e835c99a0d3f6419f2d" ns3:_="">
    <xsd:import namespace="57ed136e-7241-4e4a-b0af-ca2c1007e1c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d136e-7241-4e4a-b0af-ca2c1007e1c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B9DCCF-9EA5-4E5B-BB56-BBB8EB6F9F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ed136e-7241-4e4a-b0af-ca2c1007e1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CE32B8-20B7-4B17-AB9D-14FD0AD314D5}">
  <ds:schemaRefs>
    <ds:schemaRef ds:uri="http://schemas.microsoft.com/sharepoint/v3/contenttype/forms"/>
  </ds:schemaRefs>
</ds:datastoreItem>
</file>

<file path=customXml/itemProps3.xml><?xml version="1.0" encoding="utf-8"?>
<ds:datastoreItem xmlns:ds="http://schemas.openxmlformats.org/officeDocument/2006/customXml" ds:itemID="{D689A3CA-84A6-43DF-B8D7-48588D256768}">
  <ds:schemaRefs>
    <ds:schemaRef ds:uri="http://schemas.microsoft.com/office/infopath/2007/PartnerControls"/>
    <ds:schemaRef ds:uri="http://purl.org/dc/elements/1.1/"/>
    <ds:schemaRef ds:uri="http://www.w3.org/XML/1998/namespace"/>
    <ds:schemaRef ds:uri="http://schemas.microsoft.com/office/2006/documentManagement/types"/>
    <ds:schemaRef ds:uri="http://purl.org/dc/dcmitype/"/>
    <ds:schemaRef ds:uri="http://purl.org/dc/terms/"/>
    <ds:schemaRef ds:uri="http://schemas.openxmlformats.org/package/2006/metadata/core-properties"/>
    <ds:schemaRef ds:uri="57ed136e-7241-4e4a-b0af-ca2c1007e1c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Plantilla Sistemas de Informacion</Template>
  <TotalTime>0</TotalTime>
  <Pages>1</Pages>
  <Words>154</Words>
  <Characters>847</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sanchez sanchez</dc:creator>
  <cp:keywords/>
  <dc:description/>
  <cp:lastModifiedBy>victor manuel sanchez sanchez</cp:lastModifiedBy>
  <cp:revision>1</cp:revision>
  <dcterms:created xsi:type="dcterms:W3CDTF">2020-04-09T12:10:00Z</dcterms:created>
  <dcterms:modified xsi:type="dcterms:W3CDTF">2020-04-09T12:10:00Z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0x010100F5013D66B58E904BBD3102CA33388BE7</vt:lpwstr>
  </property>
</Properties>
</file>